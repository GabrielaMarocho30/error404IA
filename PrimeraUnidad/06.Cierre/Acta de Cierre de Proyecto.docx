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561B2" w14:textId="77777777" w:rsidR="001040C7" w:rsidRDefault="001040C7">
      <w:pPr>
        <w:pStyle w:val="Subttulo"/>
        <w:rPr>
          <w:rFonts w:ascii="Arial" w:hAnsi="Arial" w:cs="Arial"/>
        </w:rPr>
      </w:pPr>
    </w:p>
    <w:p w14:paraId="6BD561E1" w14:textId="5D7CA364" w:rsidR="00C038F7" w:rsidRPr="00995CED" w:rsidRDefault="00DD5BA0" w:rsidP="00D56CFB">
      <w:pPr>
        <w:pStyle w:val="Ttulo1"/>
      </w:pPr>
      <w:r>
        <w:rPr>
          <w:lang w:val="es-ES"/>
        </w:rPr>
        <w:t xml:space="preserve">ACTA DE </w:t>
      </w:r>
      <w:r w:rsidR="00216E22">
        <w:t>C</w:t>
      </w:r>
      <w:r w:rsidR="004C314B">
        <w:t>ierre</w:t>
      </w:r>
      <w:r w:rsidR="00216E22">
        <w:t xml:space="preserve"> de</w:t>
      </w:r>
      <w:r w:rsidR="00D56CFB">
        <w:t xml:space="preserve"> PROYECTO</w:t>
      </w:r>
    </w:p>
    <w:p w14:paraId="0C2FBFDF" w14:textId="12DA15AB" w:rsidR="00095B6C" w:rsidRPr="00095B6C" w:rsidRDefault="00095B6C" w:rsidP="00095B6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  <w:lang w:val="es-PE"/>
        </w:rPr>
      </w:pPr>
      <w:r w:rsidRPr="00095B6C">
        <w:rPr>
          <w:rFonts w:ascii="Arial" w:hAnsi="Arial" w:cs="Arial"/>
          <w:b/>
          <w:bCs/>
          <w:lang w:val="es-PE"/>
        </w:rPr>
        <w:t xml:space="preserve">Nombre del Proyecto: </w:t>
      </w:r>
      <w:r w:rsidRPr="00095B6C">
        <w:rPr>
          <w:rFonts w:ascii="Arial" w:hAnsi="Arial" w:cs="Arial"/>
          <w:lang w:val="es-PE"/>
        </w:rPr>
        <w:t>Desarrollo de un sistema inteligente para la resolución de consultas sobre información académica en la EPIS</w:t>
      </w:r>
    </w:p>
    <w:p w14:paraId="1EE08F47" w14:textId="77777777" w:rsidR="00095B6C" w:rsidRPr="00095B6C" w:rsidRDefault="00095B6C" w:rsidP="00095B6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  <w:lang w:val="es-PE"/>
        </w:rPr>
      </w:pPr>
      <w:r w:rsidRPr="00095B6C">
        <w:rPr>
          <w:rFonts w:ascii="Arial" w:hAnsi="Arial" w:cs="Arial"/>
          <w:b/>
          <w:bCs/>
          <w:lang w:val="es-PE"/>
        </w:rPr>
        <w:t xml:space="preserve">Gerente del Proyecto: </w:t>
      </w:r>
      <w:r w:rsidRPr="00095B6C">
        <w:rPr>
          <w:rFonts w:ascii="Arial" w:hAnsi="Arial" w:cs="Arial"/>
          <w:lang w:val="es-PE"/>
        </w:rPr>
        <w:t>Marocho Capa Gabriela Irma</w:t>
      </w:r>
    </w:p>
    <w:p w14:paraId="27E5524A" w14:textId="77777777" w:rsidR="00095B6C" w:rsidRPr="00095B6C" w:rsidRDefault="00095B6C" w:rsidP="00095B6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  <w:lang w:val="es-PE"/>
        </w:rPr>
      </w:pPr>
      <w:r w:rsidRPr="00095B6C">
        <w:rPr>
          <w:rFonts w:ascii="Arial" w:hAnsi="Arial" w:cs="Arial"/>
          <w:b/>
          <w:bCs/>
          <w:lang w:val="es-PE"/>
        </w:rPr>
        <w:t xml:space="preserve">Fecha: </w:t>
      </w:r>
      <w:r w:rsidRPr="00095B6C">
        <w:rPr>
          <w:rFonts w:ascii="Arial" w:hAnsi="Arial" w:cs="Arial"/>
          <w:lang w:val="es-PE"/>
        </w:rPr>
        <w:t>18/09/2024</w:t>
      </w:r>
    </w:p>
    <w:p w14:paraId="23929CE7" w14:textId="77777777" w:rsidR="00095B6C" w:rsidRPr="00095B6C" w:rsidRDefault="00095B6C" w:rsidP="00095B6C">
      <w:pPr>
        <w:pStyle w:val="Estilo1"/>
        <w:spacing w:before="100" w:beforeAutospacing="1" w:after="100" w:afterAutospacing="1"/>
        <w:rPr>
          <w:rFonts w:ascii="Arial" w:hAnsi="Arial" w:cs="Arial"/>
          <w:b/>
          <w:lang w:val="es-PE"/>
        </w:rPr>
      </w:pPr>
    </w:p>
    <w:p w14:paraId="6BD561E5" w14:textId="77777777" w:rsidR="004C314B" w:rsidRPr="00D56CFB" w:rsidRDefault="004C314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992"/>
        <w:gridCol w:w="5476"/>
      </w:tblGrid>
      <w:tr w:rsidR="004C314B" w:rsidRPr="00357147" w14:paraId="6BD561E7" w14:textId="77777777" w:rsidTr="005359A5">
        <w:trPr>
          <w:cantSplit/>
          <w:trHeight w:val="669"/>
          <w:jc w:val="center"/>
        </w:trPr>
        <w:tc>
          <w:tcPr>
            <w:tcW w:w="9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E6" w14:textId="2CC251A2" w:rsidR="004C314B" w:rsidRPr="00357147" w:rsidRDefault="004C314B" w:rsidP="005462C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EF0180">
              <w:rPr>
                <w:rFonts w:ascii="Arial" w:hAnsi="Arial" w:cs="Arial"/>
                <w:b/>
                <w:bCs/>
              </w:rPr>
              <w:t xml:space="preserve">Dueño del </w:t>
            </w:r>
            <w:r w:rsidR="005462CF">
              <w:rPr>
                <w:rFonts w:ascii="Arial" w:hAnsi="Arial" w:cs="Arial"/>
                <w:b/>
                <w:bCs/>
              </w:rPr>
              <w:t>Proyecto</w:t>
            </w:r>
          </w:p>
        </w:tc>
      </w:tr>
      <w:tr w:rsidR="004C314B" w:rsidRPr="00357147" w14:paraId="6BD561EB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8" w14:textId="77777777" w:rsid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Pregunta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9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C3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Sí/No</w:t>
            </w: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A" w14:textId="77777777" w:rsidR="004C314B" w:rsidRPr="004C314B" w:rsidRDefault="00AF7399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Justificación</w:t>
            </w:r>
          </w:p>
        </w:tc>
      </w:tr>
      <w:tr w:rsidR="004C314B" w:rsidRPr="00357147" w14:paraId="6BD561EF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C" w14:textId="77777777" w:rsid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¿Se han cumplido los objetivos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D" w14:textId="5EBE20EC" w:rsidR="004C314B" w:rsidRPr="00095B6C" w:rsidRDefault="00095B6C" w:rsidP="00095B6C">
            <w:pPr>
              <w:pStyle w:val="NormalWeb"/>
              <w:spacing w:after="240"/>
              <w:jc w:val="center"/>
              <w:rPr>
                <w:lang w:val="es-PE" w:eastAsia="es-MX"/>
              </w:rPr>
            </w:pPr>
            <w:r w:rsidRPr="00095B6C">
              <w:t>SI</w:t>
            </w: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E" w14:textId="2E6A1671" w:rsidR="004C314B" w:rsidRPr="00095B6C" w:rsidRDefault="00095B6C" w:rsidP="004C314B">
            <w:pPr>
              <w:pStyle w:val="tableheading"/>
              <w:spacing w:before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B6C">
              <w:rPr>
                <w:rFonts w:ascii="Arial" w:hAnsi="Arial" w:cs="Arial"/>
                <w:sz w:val="24"/>
                <w:szCs w:val="24"/>
                <w:lang w:val="es-ES"/>
              </w:rPr>
              <w:t>Todos los objetivos del proyecto han sido alcanzados, incluyendo la implementación de un sistema inteligente que responde de manera precisa y eficiente a las consultas académicas de los usuarios.</w:t>
            </w:r>
          </w:p>
        </w:tc>
      </w:tr>
      <w:tr w:rsidR="004C314B" w:rsidRPr="00357147" w14:paraId="6BD561F3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0" w14:textId="77777777" w:rsidR="004C314B" w:rsidRDefault="004C314B" w:rsidP="00AF7399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¿Se han </w:t>
            </w:r>
            <w:r w:rsidR="00AF739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culminado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todos los entregables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DAC9E1" w14:textId="659152F4" w:rsidR="00095B6C" w:rsidRPr="00095B6C" w:rsidRDefault="00095B6C" w:rsidP="00095B6C">
            <w:pPr>
              <w:pStyle w:val="NormalWeb"/>
              <w:spacing w:after="240"/>
              <w:jc w:val="center"/>
              <w:rPr>
                <w:lang w:val="es-PE" w:eastAsia="es-MX"/>
              </w:rPr>
            </w:pPr>
            <w:r w:rsidRPr="00095B6C">
              <w:t>SI</w:t>
            </w:r>
          </w:p>
          <w:p w14:paraId="6BD561F1" w14:textId="77777777" w:rsidR="004C314B" w:rsidRPr="00095B6C" w:rsidRDefault="004C314B" w:rsidP="00095B6C">
            <w:pPr>
              <w:pStyle w:val="tableheading"/>
              <w:spacing w:before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2" w14:textId="7B9C59C3" w:rsidR="004C314B" w:rsidRPr="00095B6C" w:rsidRDefault="00095B6C" w:rsidP="004C314B">
            <w:pPr>
              <w:pStyle w:val="tableheading"/>
              <w:spacing w:before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B6C">
              <w:rPr>
                <w:rFonts w:ascii="Arial" w:hAnsi="Arial" w:cs="Arial"/>
                <w:sz w:val="24"/>
                <w:szCs w:val="24"/>
                <w:lang w:val="es-ES"/>
              </w:rPr>
              <w:t>Todos los entregables acordados han sido completados, dentro de los plazos establecidos y con la calidad esperada.</w:t>
            </w:r>
          </w:p>
        </w:tc>
      </w:tr>
      <w:tr w:rsidR="004C314B" w:rsidRPr="00357147" w14:paraId="6BD561F7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4" w14:textId="1F87AFAC" w:rsidR="004C314B" w:rsidRDefault="004C314B" w:rsidP="00EF0180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¿Está el </w:t>
            </w:r>
            <w:r w:rsidR="00DD5BA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satisfecho del resultado global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A6885" w14:textId="13285899" w:rsidR="00095B6C" w:rsidRPr="00095B6C" w:rsidRDefault="00095B6C" w:rsidP="00095B6C">
            <w:pPr>
              <w:pStyle w:val="NormalWeb"/>
              <w:spacing w:after="240"/>
              <w:jc w:val="center"/>
              <w:rPr>
                <w:lang w:val="es-PE" w:eastAsia="es-MX"/>
              </w:rPr>
            </w:pPr>
            <w:r w:rsidRPr="00095B6C">
              <w:t>SI</w:t>
            </w:r>
          </w:p>
          <w:p w14:paraId="6BD561F5" w14:textId="77777777" w:rsidR="004C314B" w:rsidRPr="00095B6C" w:rsidRDefault="004C314B" w:rsidP="00095B6C">
            <w:pPr>
              <w:pStyle w:val="tableheading"/>
              <w:spacing w:before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6" w14:textId="3D969CFF" w:rsidR="004C314B" w:rsidRPr="00095B6C" w:rsidRDefault="00095B6C" w:rsidP="004C314B">
            <w:pPr>
              <w:pStyle w:val="tableheading"/>
              <w:spacing w:before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B6C">
              <w:rPr>
                <w:rFonts w:ascii="Arial" w:hAnsi="Arial" w:cs="Arial"/>
                <w:sz w:val="24"/>
                <w:szCs w:val="24"/>
                <w:lang w:val="es-ES"/>
              </w:rPr>
              <w:t>El dueño del producto ha expresado su satisfacción con el resultado final, destacando que el sistema no solo cumple con las expectativas iniciales, sino que además presenta oportunidades para futuras mejoras y escalabilidad.</w:t>
            </w:r>
          </w:p>
        </w:tc>
      </w:tr>
      <w:tr w:rsidR="004C314B" w:rsidRPr="00357147" w14:paraId="6BD561FA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8" w14:textId="77777777" w:rsidR="004C314B" w:rsidRPr="00357147" w:rsidRDefault="004C314B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Comentarios</w:t>
            </w:r>
          </w:p>
        </w:tc>
        <w:tc>
          <w:tcPr>
            <w:tcW w:w="6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825B7" w14:textId="77777777" w:rsidR="004C314B" w:rsidRDefault="004C314B" w:rsidP="00575E7C">
            <w:pPr>
              <w:rPr>
                <w:rFonts w:ascii="Arial" w:hAnsi="Arial" w:cs="Arial"/>
                <w:bCs/>
              </w:rPr>
            </w:pPr>
          </w:p>
          <w:p w14:paraId="19FBA663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662AF3B0" w14:textId="5C42F5D4" w:rsidR="000A3419" w:rsidRDefault="00095B6C" w:rsidP="00575E7C">
            <w:pPr>
              <w:rPr>
                <w:rFonts w:ascii="Arial" w:hAnsi="Arial" w:cs="Arial"/>
                <w:bCs/>
              </w:rPr>
            </w:pPr>
            <w:r w:rsidRPr="00095B6C">
              <w:rPr>
                <w:rFonts w:ascii="Arial" w:hAnsi="Arial" w:cs="Arial"/>
                <w:bCs/>
              </w:rPr>
              <w:t>El proyecto ha sido un éxito general, y con las mejoras sugeridas en cuanto a procesos y herramientas, los futuros proyectos podrían desarrollarse con mayor agilidad y eficiencia. A pesar de algunos desafíos iniciales, el equipo ha demostrado capacidad de adaptación y compromiso, logrando un producto final de alta calidad.</w:t>
            </w:r>
          </w:p>
          <w:p w14:paraId="18D38AF8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06871261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6BD561F9" w14:textId="77777777" w:rsidR="000A3419" w:rsidRPr="00357147" w:rsidRDefault="000A3419" w:rsidP="00575E7C">
            <w:pPr>
              <w:rPr>
                <w:rFonts w:ascii="Arial" w:hAnsi="Arial" w:cs="Arial"/>
                <w:bCs/>
              </w:rPr>
            </w:pPr>
          </w:p>
        </w:tc>
      </w:tr>
    </w:tbl>
    <w:p w14:paraId="6BD561FB" w14:textId="71485B00" w:rsidR="00095B6C" w:rsidRDefault="00095B6C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7FD80755" w14:textId="77777777" w:rsidR="00095B6C" w:rsidRDefault="00095B6C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</w:rPr>
        <w:br w:type="page"/>
      </w:r>
    </w:p>
    <w:p w14:paraId="1605A2EF" w14:textId="77777777" w:rsidR="00260763" w:rsidRDefault="00260763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6468"/>
      </w:tblGrid>
      <w:tr w:rsidR="004C314B" w:rsidRPr="00357147" w14:paraId="6BD561FD" w14:textId="77777777" w:rsidTr="005359A5">
        <w:trPr>
          <w:cantSplit/>
          <w:trHeight w:val="669"/>
          <w:jc w:val="center"/>
        </w:trPr>
        <w:tc>
          <w:tcPr>
            <w:tcW w:w="93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C" w14:textId="6D748B21" w:rsidR="004C314B" w:rsidRPr="00357147" w:rsidRDefault="004C314B" w:rsidP="004C314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5462CF">
              <w:rPr>
                <w:rFonts w:ascii="Arial" w:hAnsi="Arial" w:cs="Arial"/>
                <w:b/>
                <w:bCs/>
              </w:rPr>
              <w:t>Gerente de Proyecto</w:t>
            </w:r>
          </w:p>
        </w:tc>
      </w:tr>
      <w:tr w:rsidR="004C314B" w:rsidRPr="00357147" w14:paraId="6BD56200" w14:textId="77777777" w:rsidTr="005359A5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E" w14:textId="77777777" w:rsidR="004C314B" w:rsidRPr="00357147" w:rsidRDefault="004C314B" w:rsidP="005359A5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Lecciones Aprendidas</w:t>
            </w:r>
          </w:p>
        </w:tc>
        <w:tc>
          <w:tcPr>
            <w:tcW w:w="6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F" w14:textId="47242AF0" w:rsidR="000A3419" w:rsidRPr="00357147" w:rsidRDefault="000A3419" w:rsidP="009250EA">
            <w:pPr>
              <w:rPr>
                <w:rFonts w:ascii="Arial" w:hAnsi="Arial" w:cs="Arial"/>
                <w:bCs/>
              </w:rPr>
            </w:pPr>
          </w:p>
        </w:tc>
      </w:tr>
    </w:tbl>
    <w:p w14:paraId="6BD56205" w14:textId="77777777" w:rsidR="00216E22" w:rsidRPr="00D56CFB" w:rsidRDefault="004C314B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Firmas</w:t>
      </w:r>
      <w:r w:rsidR="00216E22">
        <w:rPr>
          <w:rFonts w:ascii="Arial" w:hAnsi="Arial" w:cs="Arial"/>
          <w:b/>
        </w:rPr>
        <w:t>:</w:t>
      </w:r>
    </w:p>
    <w:tbl>
      <w:tblPr>
        <w:tblW w:w="8701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66"/>
        <w:gridCol w:w="3260"/>
        <w:gridCol w:w="2875"/>
      </w:tblGrid>
      <w:tr w:rsidR="005462CF" w:rsidRPr="00357147" w14:paraId="6BD5620A" w14:textId="77777777" w:rsidTr="005462CF">
        <w:trPr>
          <w:cantSplit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6" w14:textId="77777777" w:rsidR="005462CF" w:rsidRPr="00357147" w:rsidRDefault="005462CF" w:rsidP="003A71AD">
            <w:pPr>
              <w:pStyle w:val="formtext-small"/>
              <w:spacing w:before="120"/>
              <w:ind w:left="18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Cargo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7" w14:textId="77777777" w:rsidR="005462CF" w:rsidRPr="00357147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8" w14:textId="77777777" w:rsidR="005462CF" w:rsidRPr="00357147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Firma</w:t>
            </w:r>
          </w:p>
        </w:tc>
      </w:tr>
      <w:tr w:rsidR="00AE134B" w:rsidRPr="00357147" w14:paraId="6BD56210" w14:textId="77777777" w:rsidTr="00386BC7">
        <w:trPr>
          <w:cantSplit/>
          <w:trHeight w:val="669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0C" w14:textId="706A7AAE" w:rsidR="00AE134B" w:rsidRPr="00AE134B" w:rsidRDefault="00AE134B" w:rsidP="00AE134B">
            <w:pPr>
              <w:pStyle w:val="tableheading"/>
              <w:spacing w:before="0"/>
              <w:rPr>
                <w:rFonts w:ascii="Arial" w:hAnsi="Arial" w:cs="Arial"/>
                <w:b/>
                <w:bCs/>
                <w:i w:val="0"/>
                <w:iCs/>
                <w:sz w:val="24"/>
                <w:szCs w:val="28"/>
                <w:lang w:val="es-ES"/>
              </w:rPr>
            </w:pPr>
            <w:proofErr w:type="spellStart"/>
            <w:r w:rsidRPr="00AE134B">
              <w:rPr>
                <w:b/>
                <w:bCs/>
                <w:i w:val="0"/>
                <w:iCs/>
                <w:color w:val="000000"/>
                <w:sz w:val="24"/>
                <w:szCs w:val="28"/>
              </w:rPr>
              <w:t>Dueño</w:t>
            </w:r>
            <w:proofErr w:type="spellEnd"/>
            <w:r w:rsidRPr="00AE134B">
              <w:rPr>
                <w:b/>
                <w:bCs/>
                <w:i w:val="0"/>
                <w:iCs/>
                <w:color w:val="000000"/>
                <w:sz w:val="24"/>
                <w:szCs w:val="28"/>
              </w:rPr>
              <w:t xml:space="preserve"> del </w:t>
            </w:r>
            <w:proofErr w:type="spellStart"/>
            <w:r w:rsidRPr="00AE134B">
              <w:rPr>
                <w:b/>
                <w:bCs/>
                <w:i w:val="0"/>
                <w:iCs/>
                <w:color w:val="000000"/>
                <w:sz w:val="24"/>
                <w:szCs w:val="28"/>
              </w:rPr>
              <w:t>Producto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0D" w14:textId="3FF166D7" w:rsidR="00AE134B" w:rsidRPr="00AE134B" w:rsidRDefault="00AE134B" w:rsidP="00AE134B">
            <w:pPr>
              <w:rPr>
                <w:rFonts w:ascii="Arial" w:hAnsi="Arial" w:cs="Arial"/>
                <w:sz w:val="22"/>
                <w:szCs w:val="22"/>
              </w:rPr>
            </w:pPr>
            <w:r w:rsidRPr="00AE134B">
              <w:rPr>
                <w:color w:val="000000"/>
                <w:sz w:val="22"/>
                <w:szCs w:val="22"/>
              </w:rPr>
              <w:t xml:space="preserve"> EQUIPO ERROR404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0E" w14:textId="77777777" w:rsidR="00AE134B" w:rsidRPr="00357147" w:rsidRDefault="00AE134B" w:rsidP="00AE134B">
            <w:pPr>
              <w:rPr>
                <w:rFonts w:ascii="Arial" w:hAnsi="Arial" w:cs="Arial"/>
                <w:bCs/>
              </w:rPr>
            </w:pPr>
          </w:p>
        </w:tc>
      </w:tr>
      <w:tr w:rsidR="00AE134B" w:rsidRPr="00357147" w14:paraId="6BD56215" w14:textId="77777777" w:rsidTr="00386BC7">
        <w:trPr>
          <w:cantSplit/>
          <w:trHeight w:val="79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1" w14:textId="2F46F71C" w:rsidR="00AE134B" w:rsidRPr="00AE134B" w:rsidRDefault="00AE134B" w:rsidP="00AE134B">
            <w:pPr>
              <w:pStyle w:val="tableheading"/>
              <w:spacing w:before="0"/>
              <w:rPr>
                <w:rFonts w:ascii="Arial" w:hAnsi="Arial" w:cs="Arial"/>
                <w:b/>
                <w:bCs/>
                <w:i w:val="0"/>
                <w:iCs/>
                <w:sz w:val="24"/>
                <w:szCs w:val="28"/>
                <w:lang w:val="es-ES"/>
              </w:rPr>
            </w:pPr>
            <w:proofErr w:type="spellStart"/>
            <w:r w:rsidRPr="00AE134B">
              <w:rPr>
                <w:b/>
                <w:bCs/>
                <w:i w:val="0"/>
                <w:iCs/>
                <w:color w:val="000000"/>
                <w:sz w:val="24"/>
                <w:szCs w:val="28"/>
              </w:rPr>
              <w:t>Gerente</w:t>
            </w:r>
            <w:proofErr w:type="spellEnd"/>
            <w:r w:rsidRPr="00AE134B">
              <w:rPr>
                <w:b/>
                <w:bCs/>
                <w:i w:val="0"/>
                <w:iCs/>
                <w:color w:val="000000"/>
                <w:sz w:val="24"/>
                <w:szCs w:val="28"/>
              </w:rPr>
              <w:t xml:space="preserve"> de Proyecto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2" w14:textId="5082ADAF" w:rsidR="00AE134B" w:rsidRPr="00AE134B" w:rsidRDefault="00AE134B" w:rsidP="00AE134B">
            <w:pPr>
              <w:rPr>
                <w:rFonts w:ascii="Arial" w:hAnsi="Arial" w:cs="Arial"/>
                <w:sz w:val="22"/>
                <w:szCs w:val="22"/>
              </w:rPr>
            </w:pPr>
            <w:r w:rsidRPr="00AE134B">
              <w:rPr>
                <w:color w:val="000000"/>
                <w:sz w:val="22"/>
                <w:szCs w:val="22"/>
              </w:rPr>
              <w:t xml:space="preserve">  Mg. Ing. Hugo </w:t>
            </w:r>
            <w:proofErr w:type="spellStart"/>
            <w:r w:rsidRPr="00AE134B">
              <w:rPr>
                <w:color w:val="000000"/>
                <w:sz w:val="22"/>
                <w:szCs w:val="22"/>
              </w:rPr>
              <w:t>Espetia</w:t>
            </w:r>
            <w:proofErr w:type="spellEnd"/>
            <w:r w:rsidRPr="00AE134B">
              <w:rPr>
                <w:color w:val="000000"/>
                <w:sz w:val="22"/>
                <w:szCs w:val="22"/>
              </w:rPr>
              <w:t xml:space="preserve"> Huamanga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3" w14:textId="77777777" w:rsidR="00AE134B" w:rsidRPr="00357147" w:rsidRDefault="00AE134B" w:rsidP="00AE134B">
            <w:pPr>
              <w:rPr>
                <w:rFonts w:ascii="Arial" w:hAnsi="Arial" w:cs="Arial"/>
                <w:bCs/>
              </w:rPr>
            </w:pPr>
          </w:p>
        </w:tc>
      </w:tr>
      <w:tr w:rsidR="00AE134B" w:rsidRPr="00357147" w14:paraId="6BD5621F" w14:textId="77777777" w:rsidTr="00386BC7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B" w14:textId="62AEA26D" w:rsidR="00AE134B" w:rsidRPr="00AE134B" w:rsidRDefault="00AE134B" w:rsidP="00AE134B">
            <w:pPr>
              <w:pStyle w:val="tableheading"/>
              <w:spacing w:before="0"/>
              <w:rPr>
                <w:rFonts w:ascii="Arial" w:hAnsi="Arial" w:cs="Arial"/>
                <w:b/>
                <w:bCs/>
                <w:i w:val="0"/>
                <w:iCs/>
                <w:sz w:val="24"/>
                <w:szCs w:val="28"/>
                <w:lang w:val="es-ES"/>
              </w:rPr>
            </w:pPr>
            <w:r w:rsidRPr="00AE134B">
              <w:rPr>
                <w:b/>
                <w:bCs/>
                <w:i w:val="0"/>
                <w:iCs/>
                <w:color w:val="000000"/>
                <w:sz w:val="24"/>
                <w:szCs w:val="28"/>
                <w:lang w:val="es-PE"/>
              </w:rPr>
              <w:t xml:space="preserve"> </w:t>
            </w:r>
            <w:proofErr w:type="spellStart"/>
            <w:r w:rsidRPr="00AE134B">
              <w:rPr>
                <w:b/>
                <w:bCs/>
                <w:i w:val="0"/>
                <w:iCs/>
                <w:color w:val="000000"/>
                <w:sz w:val="24"/>
                <w:szCs w:val="28"/>
              </w:rPr>
              <w:t>Desarrollador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C" w14:textId="609A1067" w:rsidR="00AE134B" w:rsidRPr="00357147" w:rsidRDefault="00AE134B" w:rsidP="00AE134B">
            <w:pPr>
              <w:rPr>
                <w:rFonts w:ascii="Arial" w:hAnsi="Arial" w:cs="Arial"/>
                <w:bCs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Jose</w:t>
            </w:r>
            <w:proofErr w:type="spellEnd"/>
            <w:r>
              <w:rPr>
                <w:color w:val="000000"/>
              </w:rPr>
              <w:t xml:space="preserve"> Jeremy Apaza Duran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D" w14:textId="77777777" w:rsidR="00AE134B" w:rsidRPr="00357147" w:rsidRDefault="00AE134B" w:rsidP="00AE134B">
            <w:pPr>
              <w:rPr>
                <w:rFonts w:ascii="Arial" w:hAnsi="Arial" w:cs="Arial"/>
                <w:bCs/>
              </w:rPr>
            </w:pPr>
          </w:p>
        </w:tc>
      </w:tr>
      <w:tr w:rsidR="00AE134B" w:rsidRPr="00357147" w14:paraId="3C2E5571" w14:textId="77777777" w:rsidTr="00386BC7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05074" w14:textId="5A65DE3A" w:rsidR="00AE134B" w:rsidRPr="00AE134B" w:rsidRDefault="00AE134B" w:rsidP="00AE134B">
            <w:pPr>
              <w:pStyle w:val="tableheading"/>
              <w:spacing w:before="0"/>
              <w:rPr>
                <w:b/>
                <w:bCs/>
                <w:i w:val="0"/>
                <w:iCs/>
                <w:color w:val="000000"/>
                <w:sz w:val="24"/>
                <w:szCs w:val="28"/>
              </w:rPr>
            </w:pPr>
            <w:proofErr w:type="spellStart"/>
            <w:r w:rsidRPr="00AE134B">
              <w:rPr>
                <w:b/>
                <w:bCs/>
                <w:i w:val="0"/>
                <w:iCs/>
                <w:color w:val="000000"/>
                <w:sz w:val="24"/>
                <w:szCs w:val="28"/>
              </w:rPr>
              <w:t>Desarrollador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B3FFF" w14:textId="110B3A5A" w:rsidR="00AE134B" w:rsidRDefault="00AE134B" w:rsidP="00AE134B">
            <w:pPr>
              <w:rPr>
                <w:color w:val="000000"/>
              </w:rPr>
            </w:pPr>
            <w:r>
              <w:rPr>
                <w:color w:val="000000"/>
              </w:rPr>
              <w:t xml:space="preserve">Gabriela Irma </w:t>
            </w:r>
            <w:proofErr w:type="spellStart"/>
            <w:r>
              <w:rPr>
                <w:color w:val="000000"/>
              </w:rPr>
              <w:t>Marocho</w:t>
            </w:r>
            <w:proofErr w:type="spellEnd"/>
            <w:r>
              <w:rPr>
                <w:color w:val="000000"/>
              </w:rPr>
              <w:t xml:space="preserve"> Capa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C28D" w14:textId="53574D08" w:rsidR="00AE134B" w:rsidRPr="00357147" w:rsidRDefault="009250EA" w:rsidP="00AE134B">
            <w:pPr>
              <w:rPr>
                <w:rFonts w:ascii="Arial" w:hAnsi="Arial" w:cs="Arial"/>
                <w:bCs/>
              </w:rPr>
            </w:pPr>
            <w:r>
              <w:rPr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bdr w:val="none" w:sz="0" w:space="0" w:color="auto" w:frame="1"/>
              </w:rPr>
              <w:instrText xml:space="preserve"> INCLUDEPICTURE "https://lh7-rt.googleusercontent.com/docsz/AD_4nXfBeSCvlY1X914KBK3Cf3yFkPdztrItC2OZQT5VKhKxlstF9D_obggF1nRSIGdFxbo0HbLfFi0e7QYfYfapy3pb49MZHJXQaU8JqN4TTHV_ZcvjX1IwVymSLEgLJG7rs0T5L7NBczKD0IGIe7iMPa-Ld1OM?key=VYI6ij5NOem1G5IUL3KASA" \* MERGEFORMATINET </w:instrText>
            </w:r>
            <w:r>
              <w:rPr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7F6F6C5" wp14:editId="1347FD1F">
                  <wp:extent cx="1697990" cy="1003935"/>
                  <wp:effectExtent l="0" t="0" r="3810" b="0"/>
                  <wp:docPr id="208604418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990" cy="100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bdr w:val="none" w:sz="0" w:space="0" w:color="auto" w:frame="1"/>
              </w:rPr>
              <w:fldChar w:fldCharType="end"/>
            </w:r>
          </w:p>
        </w:tc>
      </w:tr>
      <w:tr w:rsidR="00AE134B" w:rsidRPr="00357147" w14:paraId="1ACF9D0D" w14:textId="77777777" w:rsidTr="00386BC7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45BB0" w14:textId="76CA5C05" w:rsidR="00AE134B" w:rsidRPr="00AE134B" w:rsidRDefault="00AE134B" w:rsidP="00AE134B">
            <w:pPr>
              <w:pStyle w:val="tableheading"/>
              <w:spacing w:before="0"/>
              <w:rPr>
                <w:b/>
                <w:bCs/>
                <w:i w:val="0"/>
                <w:iCs/>
                <w:color w:val="000000"/>
                <w:sz w:val="24"/>
                <w:szCs w:val="28"/>
              </w:rPr>
            </w:pPr>
            <w:proofErr w:type="spellStart"/>
            <w:r w:rsidRPr="00AE134B">
              <w:rPr>
                <w:b/>
                <w:bCs/>
                <w:i w:val="0"/>
                <w:iCs/>
                <w:color w:val="000000"/>
                <w:sz w:val="24"/>
                <w:szCs w:val="28"/>
              </w:rPr>
              <w:t>Desarrollador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E403C" w14:textId="4C39170A" w:rsidR="00AE134B" w:rsidRDefault="00AE134B" w:rsidP="00AE134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Efram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Abdeel</w:t>
            </w:r>
            <w:proofErr w:type="spellEnd"/>
            <w:r>
              <w:rPr>
                <w:color w:val="000000"/>
              </w:rPr>
              <w:t xml:space="preserve"> Samuel Silva </w:t>
            </w:r>
            <w:proofErr w:type="spellStart"/>
            <w:r>
              <w:rPr>
                <w:color w:val="000000"/>
              </w:rPr>
              <w:t>Tresierra</w:t>
            </w:r>
            <w:proofErr w:type="spellEnd"/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32858" w14:textId="77777777" w:rsidR="00AE134B" w:rsidRPr="00357147" w:rsidRDefault="00AE134B" w:rsidP="00AE134B">
            <w:pPr>
              <w:rPr>
                <w:rFonts w:ascii="Arial" w:hAnsi="Arial" w:cs="Arial"/>
                <w:bCs/>
              </w:rPr>
            </w:pPr>
          </w:p>
        </w:tc>
      </w:tr>
      <w:tr w:rsidR="00AE134B" w:rsidRPr="00357147" w14:paraId="1FBCF6E1" w14:textId="77777777" w:rsidTr="00386BC7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233E" w14:textId="4535B1C6" w:rsidR="00AE134B" w:rsidRPr="00AE134B" w:rsidRDefault="00AE134B" w:rsidP="00AE134B">
            <w:pPr>
              <w:pStyle w:val="tableheading"/>
              <w:spacing w:before="0"/>
              <w:rPr>
                <w:b/>
                <w:bCs/>
                <w:i w:val="0"/>
                <w:iCs/>
                <w:color w:val="000000"/>
                <w:sz w:val="24"/>
                <w:szCs w:val="28"/>
              </w:rPr>
            </w:pPr>
            <w:proofErr w:type="spellStart"/>
            <w:r w:rsidRPr="00AE134B">
              <w:rPr>
                <w:b/>
                <w:bCs/>
                <w:i w:val="0"/>
                <w:iCs/>
                <w:color w:val="000000"/>
                <w:sz w:val="24"/>
                <w:szCs w:val="28"/>
              </w:rPr>
              <w:t>Desarrollador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800FA" w14:textId="37F1DC49" w:rsidR="00AE134B" w:rsidRDefault="00AE134B" w:rsidP="00AE134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Jeremias</w:t>
            </w:r>
            <w:proofErr w:type="spellEnd"/>
            <w:r>
              <w:rPr>
                <w:color w:val="000000"/>
              </w:rPr>
              <w:t xml:space="preserve"> Abel Rivas </w:t>
            </w:r>
            <w:proofErr w:type="spellStart"/>
            <w:r>
              <w:rPr>
                <w:color w:val="000000"/>
              </w:rPr>
              <w:t>Aranibar</w:t>
            </w:r>
            <w:proofErr w:type="spellEnd"/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A4F9D" w14:textId="5D39A5F4" w:rsidR="00AE134B" w:rsidRPr="00357147" w:rsidRDefault="009250EA" w:rsidP="00AE13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07A07C87" wp14:editId="64CFCF13">
                  <wp:extent cx="1150810" cy="906236"/>
                  <wp:effectExtent l="0" t="0" r="5080" b="0"/>
                  <wp:docPr id="16526807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680716" name="Imagen 16526807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811" cy="91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34B" w:rsidRPr="00357147" w14:paraId="24E2858B" w14:textId="77777777" w:rsidTr="00386BC7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14C7" w14:textId="549CB0D0" w:rsidR="00AE134B" w:rsidRPr="00AE134B" w:rsidRDefault="00AE134B" w:rsidP="00AE134B">
            <w:pPr>
              <w:pStyle w:val="tableheading"/>
              <w:spacing w:before="0"/>
              <w:rPr>
                <w:b/>
                <w:bCs/>
                <w:i w:val="0"/>
                <w:iCs/>
                <w:color w:val="000000"/>
                <w:sz w:val="24"/>
                <w:szCs w:val="28"/>
              </w:rPr>
            </w:pPr>
            <w:proofErr w:type="spellStart"/>
            <w:r w:rsidRPr="00AE134B">
              <w:rPr>
                <w:b/>
                <w:bCs/>
                <w:i w:val="0"/>
                <w:iCs/>
                <w:color w:val="000000"/>
                <w:sz w:val="24"/>
                <w:szCs w:val="28"/>
              </w:rPr>
              <w:t>Desarrollador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8B697" w14:textId="1A3802AB" w:rsidR="00AE134B" w:rsidRDefault="00AE134B" w:rsidP="00AE134B">
            <w:pPr>
              <w:rPr>
                <w:color w:val="000000"/>
              </w:rPr>
            </w:pPr>
            <w:r>
              <w:rPr>
                <w:color w:val="000000"/>
              </w:rPr>
              <w:t>Cesar Rogelio Turner Minaya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17D59" w14:textId="6E4A9DEF" w:rsidR="00AE134B" w:rsidRPr="00357147" w:rsidRDefault="009250EA" w:rsidP="00AE134B">
            <w:pPr>
              <w:rPr>
                <w:rFonts w:ascii="Arial" w:hAnsi="Arial" w:cs="Arial"/>
                <w:bCs/>
              </w:rPr>
            </w:pPr>
            <w:r>
              <w:rPr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bdr w:val="none" w:sz="0" w:space="0" w:color="auto" w:frame="1"/>
              </w:rPr>
              <w:instrText xml:space="preserve"> INCLUDEPICTURE "https://lh7-rt.googleusercontent.com/docsz/AD_4nXfLZF7Da-4XrxP2FjHg6h4d5M9czKGM-77W5f4lPVMERjrAd3o_aT5AE6TQO1uygO4EotUJ_dPsZXCQx-FnyTXcXyJCVnFyBKiuTctPWnfH5lx-tPgrnLcwYDkkQYrM6dPJAsF7EYCyF2wL-tb1vv4r5-o?key=VYI6ij5NOem1G5IUL3KASA" \* MERGEFORMATINET </w:instrText>
            </w:r>
            <w:r>
              <w:rPr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7F025E7" wp14:editId="36FEB76E">
                  <wp:extent cx="1551305" cy="1232535"/>
                  <wp:effectExtent l="0" t="0" r="0" b="0"/>
                  <wp:docPr id="195756771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30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bdr w:val="none" w:sz="0" w:space="0" w:color="auto" w:frame="1"/>
              </w:rPr>
              <w:fldChar w:fldCharType="end"/>
            </w:r>
          </w:p>
        </w:tc>
      </w:tr>
    </w:tbl>
    <w:p w14:paraId="6BD56220" w14:textId="77777777" w:rsidR="00260763" w:rsidRPr="00197964" w:rsidRDefault="00260763" w:rsidP="00260763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260763" w:rsidRPr="00197964" w:rsidSect="000A3419">
      <w:footerReference w:type="default" r:id="rId14"/>
      <w:pgSz w:w="11906" w:h="16838" w:code="9"/>
      <w:pgMar w:top="965" w:right="1418" w:bottom="1418" w:left="1531" w:header="624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A6BD2" w14:textId="77777777" w:rsidR="0062521F" w:rsidRDefault="0062521F">
      <w:r>
        <w:separator/>
      </w:r>
    </w:p>
  </w:endnote>
  <w:endnote w:type="continuationSeparator" w:id="0">
    <w:p w14:paraId="050F72BC" w14:textId="77777777" w:rsidR="0062521F" w:rsidRDefault="0062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7240852"/>
      <w:docPartObj>
        <w:docPartGallery w:val="Page Numbers (Bottom of Page)"/>
        <w:docPartUnique/>
      </w:docPartObj>
    </w:sdtPr>
    <w:sdtContent>
      <w:p w14:paraId="564F6553" w14:textId="71AF6D7A" w:rsidR="000A3419" w:rsidRDefault="000A34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BA0">
          <w:rPr>
            <w:noProof/>
          </w:rPr>
          <w:t>1</w:t>
        </w:r>
        <w:r>
          <w:fldChar w:fldCharType="end"/>
        </w:r>
      </w:p>
    </w:sdtContent>
  </w:sdt>
  <w:p w14:paraId="6BD5622C" w14:textId="77777777" w:rsidR="00357147" w:rsidRDefault="003571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2958F" w14:textId="77777777" w:rsidR="0062521F" w:rsidRDefault="0062521F">
      <w:r>
        <w:separator/>
      </w:r>
    </w:p>
  </w:footnote>
  <w:footnote w:type="continuationSeparator" w:id="0">
    <w:p w14:paraId="31005220" w14:textId="77777777" w:rsidR="0062521F" w:rsidRDefault="00625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4A3E12"/>
    <w:multiLevelType w:val="hybridMultilevel"/>
    <w:tmpl w:val="125804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5276E"/>
    <w:multiLevelType w:val="multilevel"/>
    <w:tmpl w:val="A590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5596A"/>
    <w:multiLevelType w:val="multilevel"/>
    <w:tmpl w:val="FF784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322CE"/>
    <w:multiLevelType w:val="multilevel"/>
    <w:tmpl w:val="03A07E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2113AF"/>
    <w:multiLevelType w:val="multilevel"/>
    <w:tmpl w:val="A10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B19F7"/>
    <w:multiLevelType w:val="multilevel"/>
    <w:tmpl w:val="8DE0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14" w15:restartNumberingAfterBreak="0">
    <w:nsid w:val="382236D7"/>
    <w:multiLevelType w:val="multilevel"/>
    <w:tmpl w:val="1A9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B22A4"/>
    <w:multiLevelType w:val="multilevel"/>
    <w:tmpl w:val="2E1C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75FDD"/>
    <w:multiLevelType w:val="multilevel"/>
    <w:tmpl w:val="D22E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56A9A"/>
    <w:multiLevelType w:val="hybridMultilevel"/>
    <w:tmpl w:val="0D0A93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E4692"/>
    <w:multiLevelType w:val="hybridMultilevel"/>
    <w:tmpl w:val="1E1C5E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22" w15:restartNumberingAfterBreak="0">
    <w:nsid w:val="72C832B8"/>
    <w:multiLevelType w:val="multilevel"/>
    <w:tmpl w:val="E370D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082C70"/>
    <w:multiLevelType w:val="multilevel"/>
    <w:tmpl w:val="1D6626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652499">
    <w:abstractNumId w:val="21"/>
  </w:num>
  <w:num w:numId="2" w16cid:durableId="1038235637">
    <w:abstractNumId w:val="13"/>
  </w:num>
  <w:num w:numId="3" w16cid:durableId="1767388218">
    <w:abstractNumId w:val="9"/>
  </w:num>
  <w:num w:numId="4" w16cid:durableId="655769279">
    <w:abstractNumId w:val="11"/>
  </w:num>
  <w:num w:numId="5" w16cid:durableId="1456367164">
    <w:abstractNumId w:val="17"/>
  </w:num>
  <w:num w:numId="6" w16cid:durableId="1700159300">
    <w:abstractNumId w:val="12"/>
  </w:num>
  <w:num w:numId="7" w16cid:durableId="881093463">
    <w:abstractNumId w:val="19"/>
  </w:num>
  <w:num w:numId="8" w16cid:durableId="67073952">
    <w:abstractNumId w:val="3"/>
  </w:num>
  <w:num w:numId="9" w16cid:durableId="1954820980">
    <w:abstractNumId w:val="1"/>
  </w:num>
  <w:num w:numId="10" w16cid:durableId="1808860625">
    <w:abstractNumId w:val="0"/>
  </w:num>
  <w:num w:numId="11" w16cid:durableId="551380047">
    <w:abstractNumId w:val="2"/>
  </w:num>
  <w:num w:numId="12" w16cid:durableId="1885824978">
    <w:abstractNumId w:val="15"/>
  </w:num>
  <w:num w:numId="13" w16cid:durableId="263465102">
    <w:abstractNumId w:val="10"/>
  </w:num>
  <w:num w:numId="14" w16cid:durableId="1518929273">
    <w:abstractNumId w:val="23"/>
    <w:lvlOverride w:ilvl="0">
      <w:lvl w:ilvl="0">
        <w:numFmt w:val="decimal"/>
        <w:lvlText w:val="%1."/>
        <w:lvlJc w:val="left"/>
      </w:lvl>
    </w:lvlOverride>
  </w:num>
  <w:num w:numId="15" w16cid:durableId="1915622837">
    <w:abstractNumId w:val="8"/>
  </w:num>
  <w:num w:numId="16" w16cid:durableId="1320115248">
    <w:abstractNumId w:val="22"/>
    <w:lvlOverride w:ilvl="0">
      <w:lvl w:ilvl="0">
        <w:numFmt w:val="decimal"/>
        <w:lvlText w:val="%1."/>
        <w:lvlJc w:val="left"/>
      </w:lvl>
    </w:lvlOverride>
  </w:num>
  <w:num w:numId="17" w16cid:durableId="1299841127">
    <w:abstractNumId w:val="16"/>
  </w:num>
  <w:num w:numId="18" w16cid:durableId="1952007517">
    <w:abstractNumId w:val="6"/>
    <w:lvlOverride w:ilvl="0">
      <w:lvl w:ilvl="0">
        <w:numFmt w:val="decimal"/>
        <w:lvlText w:val="%1."/>
        <w:lvlJc w:val="left"/>
      </w:lvl>
    </w:lvlOverride>
  </w:num>
  <w:num w:numId="19" w16cid:durableId="1711298212">
    <w:abstractNumId w:val="5"/>
  </w:num>
  <w:num w:numId="20" w16cid:durableId="578833669">
    <w:abstractNumId w:val="7"/>
    <w:lvlOverride w:ilvl="0">
      <w:lvl w:ilvl="0">
        <w:numFmt w:val="decimal"/>
        <w:lvlText w:val="%1."/>
        <w:lvlJc w:val="left"/>
      </w:lvl>
    </w:lvlOverride>
  </w:num>
  <w:num w:numId="21" w16cid:durableId="198131880">
    <w:abstractNumId w:val="14"/>
  </w:num>
  <w:num w:numId="22" w16cid:durableId="164169247">
    <w:abstractNumId w:val="18"/>
  </w:num>
  <w:num w:numId="23" w16cid:durableId="1922983685">
    <w:abstractNumId w:val="4"/>
  </w:num>
  <w:num w:numId="24" w16cid:durableId="48701945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99"/>
    <w:rsid w:val="00022C89"/>
    <w:rsid w:val="00044EB4"/>
    <w:rsid w:val="00047277"/>
    <w:rsid w:val="00061AEB"/>
    <w:rsid w:val="000628EF"/>
    <w:rsid w:val="000716A4"/>
    <w:rsid w:val="0008021E"/>
    <w:rsid w:val="00094EBF"/>
    <w:rsid w:val="00095B6C"/>
    <w:rsid w:val="000A3419"/>
    <w:rsid w:val="000C1CA0"/>
    <w:rsid w:val="000C3613"/>
    <w:rsid w:val="000D50A8"/>
    <w:rsid w:val="000E09DC"/>
    <w:rsid w:val="000E46C1"/>
    <w:rsid w:val="001040C7"/>
    <w:rsid w:val="00120ADC"/>
    <w:rsid w:val="0012109C"/>
    <w:rsid w:val="001372EB"/>
    <w:rsid w:val="0013751A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211032"/>
    <w:rsid w:val="00216E22"/>
    <w:rsid w:val="0022003D"/>
    <w:rsid w:val="00244DB0"/>
    <w:rsid w:val="00260763"/>
    <w:rsid w:val="0026533D"/>
    <w:rsid w:val="00272A0B"/>
    <w:rsid w:val="00273578"/>
    <w:rsid w:val="00283600"/>
    <w:rsid w:val="00290B22"/>
    <w:rsid w:val="002B591B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40BBB"/>
    <w:rsid w:val="00357147"/>
    <w:rsid w:val="003575BF"/>
    <w:rsid w:val="00361F4B"/>
    <w:rsid w:val="00382435"/>
    <w:rsid w:val="00383C67"/>
    <w:rsid w:val="003A2425"/>
    <w:rsid w:val="003A71AD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997"/>
    <w:rsid w:val="00456CFC"/>
    <w:rsid w:val="00462708"/>
    <w:rsid w:val="00472DBB"/>
    <w:rsid w:val="00486F78"/>
    <w:rsid w:val="004A21FD"/>
    <w:rsid w:val="004C314B"/>
    <w:rsid w:val="004C6187"/>
    <w:rsid w:val="004F1F5D"/>
    <w:rsid w:val="004F3F25"/>
    <w:rsid w:val="00501049"/>
    <w:rsid w:val="0050339A"/>
    <w:rsid w:val="00503CA2"/>
    <w:rsid w:val="005147D5"/>
    <w:rsid w:val="005272A2"/>
    <w:rsid w:val="005338C6"/>
    <w:rsid w:val="005359A5"/>
    <w:rsid w:val="0054043A"/>
    <w:rsid w:val="005462CF"/>
    <w:rsid w:val="00547014"/>
    <w:rsid w:val="0055008F"/>
    <w:rsid w:val="005527EF"/>
    <w:rsid w:val="005570D7"/>
    <w:rsid w:val="00560244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D0B"/>
    <w:rsid w:val="005E11FA"/>
    <w:rsid w:val="005F0607"/>
    <w:rsid w:val="005F0DD4"/>
    <w:rsid w:val="00621300"/>
    <w:rsid w:val="0062521F"/>
    <w:rsid w:val="00626F8A"/>
    <w:rsid w:val="00630C9D"/>
    <w:rsid w:val="00634F1A"/>
    <w:rsid w:val="00635179"/>
    <w:rsid w:val="00637B47"/>
    <w:rsid w:val="00667195"/>
    <w:rsid w:val="006812B8"/>
    <w:rsid w:val="006820C4"/>
    <w:rsid w:val="006850C2"/>
    <w:rsid w:val="00686003"/>
    <w:rsid w:val="006A0248"/>
    <w:rsid w:val="006E0CF8"/>
    <w:rsid w:val="006F19D7"/>
    <w:rsid w:val="00716CDC"/>
    <w:rsid w:val="00727DB0"/>
    <w:rsid w:val="0074380E"/>
    <w:rsid w:val="00760247"/>
    <w:rsid w:val="0077285F"/>
    <w:rsid w:val="007873E5"/>
    <w:rsid w:val="007A343A"/>
    <w:rsid w:val="007A66BC"/>
    <w:rsid w:val="007B092B"/>
    <w:rsid w:val="007C58F8"/>
    <w:rsid w:val="007E1302"/>
    <w:rsid w:val="007E1BF4"/>
    <w:rsid w:val="007E79DA"/>
    <w:rsid w:val="007F21C9"/>
    <w:rsid w:val="007F343C"/>
    <w:rsid w:val="007F6B34"/>
    <w:rsid w:val="00803657"/>
    <w:rsid w:val="00831BF6"/>
    <w:rsid w:val="00851062"/>
    <w:rsid w:val="008510FE"/>
    <w:rsid w:val="00852983"/>
    <w:rsid w:val="008B563F"/>
    <w:rsid w:val="008C522C"/>
    <w:rsid w:val="008D6C72"/>
    <w:rsid w:val="008E16A6"/>
    <w:rsid w:val="008E3E56"/>
    <w:rsid w:val="008E6DCC"/>
    <w:rsid w:val="008F3192"/>
    <w:rsid w:val="008F4519"/>
    <w:rsid w:val="00911849"/>
    <w:rsid w:val="009250EA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528"/>
    <w:rsid w:val="009B6191"/>
    <w:rsid w:val="009B7A08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870C3"/>
    <w:rsid w:val="00A93D3A"/>
    <w:rsid w:val="00AA3B51"/>
    <w:rsid w:val="00AB3071"/>
    <w:rsid w:val="00AD2162"/>
    <w:rsid w:val="00AD7519"/>
    <w:rsid w:val="00AE134B"/>
    <w:rsid w:val="00AE709F"/>
    <w:rsid w:val="00AF425F"/>
    <w:rsid w:val="00AF7399"/>
    <w:rsid w:val="00B06AFA"/>
    <w:rsid w:val="00B16C41"/>
    <w:rsid w:val="00B21B38"/>
    <w:rsid w:val="00B34C92"/>
    <w:rsid w:val="00B40EA5"/>
    <w:rsid w:val="00B52159"/>
    <w:rsid w:val="00B72222"/>
    <w:rsid w:val="00B75A63"/>
    <w:rsid w:val="00B96DF1"/>
    <w:rsid w:val="00BA0410"/>
    <w:rsid w:val="00BA3457"/>
    <w:rsid w:val="00BA3C37"/>
    <w:rsid w:val="00BB44DF"/>
    <w:rsid w:val="00BD279D"/>
    <w:rsid w:val="00C038F7"/>
    <w:rsid w:val="00C10200"/>
    <w:rsid w:val="00C1338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9C4"/>
    <w:rsid w:val="00C836AA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33952"/>
    <w:rsid w:val="00D44F53"/>
    <w:rsid w:val="00D45261"/>
    <w:rsid w:val="00D54E0E"/>
    <w:rsid w:val="00D56CFB"/>
    <w:rsid w:val="00D82BF5"/>
    <w:rsid w:val="00D90AE1"/>
    <w:rsid w:val="00D93253"/>
    <w:rsid w:val="00DA6F23"/>
    <w:rsid w:val="00DB3D50"/>
    <w:rsid w:val="00DD0FFA"/>
    <w:rsid w:val="00DD5BA0"/>
    <w:rsid w:val="00DF671A"/>
    <w:rsid w:val="00E1099D"/>
    <w:rsid w:val="00E156B8"/>
    <w:rsid w:val="00E36968"/>
    <w:rsid w:val="00E43070"/>
    <w:rsid w:val="00E528FD"/>
    <w:rsid w:val="00E53ACD"/>
    <w:rsid w:val="00E57714"/>
    <w:rsid w:val="00E72ED2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0180"/>
    <w:rsid w:val="00EF3F5B"/>
    <w:rsid w:val="00EF6A43"/>
    <w:rsid w:val="00F01004"/>
    <w:rsid w:val="00F30AE8"/>
    <w:rsid w:val="00F362B9"/>
    <w:rsid w:val="00F46030"/>
    <w:rsid w:val="00F80BA3"/>
    <w:rsid w:val="00F82CED"/>
    <w:rsid w:val="00F932D2"/>
    <w:rsid w:val="00F96B90"/>
    <w:rsid w:val="00FC39AE"/>
    <w:rsid w:val="00FD4E2F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BD56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uiPriority w:val="99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26F8A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6F8A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09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Agil\Plantilla_Cierre_del_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FWJASSSE55TN-275-87</_dlc_DocId>
    <_dlc_DocIdUrl xmlns="01eb4bd6-a8ff-4439-b7eb-fe0a650fbd8a">
      <Url>https://portal.smrey.net/areas/it/_layouts/15/DocIdRedir.aspx?ID=FWJASSSE55TN-275-87</Url>
      <Description>FWJASSSE55TN-275-87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70596-5E97-43AA-8816-A9E865F0EEA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C378EBE-5A56-4FA8-9054-AFBF281C05E4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3.xml><?xml version="1.0" encoding="utf-8"?>
<ds:datastoreItem xmlns:ds="http://schemas.openxmlformats.org/officeDocument/2006/customXml" ds:itemID="{31A82D81-851F-43B0-A513-5962D5364F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4D8598-459E-452F-AC83-73F36A19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C:\Users\hector.bravo\Documents\Grupo Rey\PMO\Metodologia Agil\Plantilla_Cierre_del_proyecto.dot</Template>
  <TotalTime>0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Cierre del proyecto</vt:lpstr>
    </vt:vector>
  </TitlesOfParts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Cierre del proyecto</dc:title>
  <dc:creator/>
  <cp:lastModifiedBy/>
  <cp:revision>1</cp:revision>
  <dcterms:created xsi:type="dcterms:W3CDTF">2024-09-18T14:46:00Z</dcterms:created>
  <dcterms:modified xsi:type="dcterms:W3CDTF">2024-09-18T14:47:00Z</dcterms:modified>
  <cp:category>Proceso de Cierre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30db8fbf-a59f-4b32-a008-51dea7d6e4f1</vt:lpwstr>
  </property>
</Properties>
</file>